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/>
        </w:tc>
        <w:sdt>
          <w:sdtPr>
            <w:id w:val="-824886985"/>
            <w:placeholder>
              <w:docPart w:val="9E4B9EBC42D6474B96A3FB119599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9D646A" w:rsidP="004A28EA"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5C1C5679" wp14:editId="462E3527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826DA6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0334C1" w:rsidRPr="000334C1" w:rsidRDefault="0093242A" w:rsidP="002E7306">
            <w:pPr>
              <w:pStyle w:val="Title"/>
              <w:rPr>
                <w:lang w:val="it-IT"/>
              </w:rPr>
            </w:pPr>
            <w:r>
              <w:t>SARO FRANZIKA</w:t>
            </w:r>
          </w:p>
          <w:p w:rsidR="000334C1" w:rsidRPr="000334C1" w:rsidRDefault="0093242A" w:rsidP="002E7306">
            <w:pPr>
              <w:pStyle w:val="Subtitle"/>
              <w:rPr>
                <w:lang w:val="it-IT"/>
              </w:rPr>
            </w:pPr>
            <w:r>
              <w:t>STUDENT</w:t>
            </w:r>
          </w:p>
          <w:sdt>
            <w:sdtPr>
              <w:id w:val="2074003189"/>
              <w:placeholder>
                <w:docPart w:val="048C9651DED8458F9B097897EA76109F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0334C1" w:rsidRDefault="00EA297A" w:rsidP="00EC0F79">
            <w:r>
              <w:t xml:space="preserve">To </w:t>
            </w:r>
            <w:r w:rsidR="00FF10DC">
              <w:t>secure a challenging role in a reputable tech company where I can implement my skills and contribute my knowledge in innovative projects. To develop my skills in artificial intelligence, machine learning, and data science.</w:t>
            </w:r>
          </w:p>
          <w:p w:rsidR="00FF10DC" w:rsidRPr="00FF10DC" w:rsidRDefault="00FF10DC" w:rsidP="00EC0F79">
            <w:r>
              <w:t>And also to work in projects that integrate computer science concepts with real world applications.</w:t>
            </w:r>
          </w:p>
          <w:sdt>
            <w:sdtPr>
              <w:id w:val="1696962928"/>
              <w:placeholder>
                <w:docPart w:val="BA10130DC9B040A998099BF629854A17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:rsidR="000334C1" w:rsidRDefault="0093242A" w:rsidP="00D95726">
            <w:pPr>
              <w:pStyle w:val="Heading3"/>
            </w:pPr>
            <w:r>
              <w:t>I have joined in clubs like Code craft club to explore more about coding and attended few workshops. I have done some volunteering in our institution as well.</w:t>
            </w:r>
            <w:r w:rsidR="00FF10DC">
              <w:t xml:space="preserve"> I have contributed my knowledge and explored in projects like bank management system and portable security travel door alarm.</w:t>
            </w:r>
          </w:p>
          <w:p w:rsidR="00FF10DC" w:rsidRPr="00FF10DC" w:rsidRDefault="00FF10DC" w:rsidP="00FF10DC">
            <w:r>
              <w:t>I have also done courses in platforms like cisco, completed challenges in platforms like leetcode and hackersrank.</w:t>
            </w:r>
            <w:bookmarkStart w:id="0" w:name="_GoBack"/>
            <w:bookmarkEnd w:id="0"/>
          </w:p>
          <w:p w:rsidR="000334C1" w:rsidRPr="00EC0F79" w:rsidRDefault="000334C1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AB4D22E343F24613A8E394A93C4DEB88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:rsidR="0093242A" w:rsidRDefault="000334C1" w:rsidP="00EC0F79">
            <w:pPr>
              <w:rPr>
                <w:lang w:val="it-IT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5B9E0CC" wp14:editId="76F1E4D2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34C1" w:rsidRPr="00415CF3" w:rsidRDefault="00EA297A" w:rsidP="00415CF3">
                                    <w:r>
                                      <w:t>Time Management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Team building and coordination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Coding skills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Communication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9E0CC" id="Group 3" o:spid="_x0000_s1026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:rsidR="000334C1" w:rsidRPr="00415CF3" w:rsidRDefault="00EA297A" w:rsidP="00415CF3">
                              <w:r>
                                <w:t>Time Management</w:t>
                              </w:r>
                            </w:p>
                            <w:p w:rsidR="000334C1" w:rsidRPr="00415CF3" w:rsidRDefault="00EA297A" w:rsidP="00415CF3">
                              <w:r>
                                <w:t>Team building and coordination</w:t>
                              </w:r>
                            </w:p>
                            <w:p w:rsidR="000334C1" w:rsidRPr="00415CF3" w:rsidRDefault="00EA297A" w:rsidP="00415CF3">
                              <w:r>
                                <w:t>Coding skills</w:t>
                              </w:r>
                            </w:p>
                            <w:p w:rsidR="000334C1" w:rsidRPr="00415CF3" w:rsidRDefault="00EA297A" w:rsidP="00415CF3">
                              <w:r>
                                <w:t>Communication Skills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Default="0093242A" w:rsidP="0093242A">
            <w:pPr>
              <w:pStyle w:val="Heading1"/>
            </w:pPr>
            <w:r>
              <w:t>Languages</w:t>
            </w:r>
          </w:p>
          <w:p w:rsidR="0093242A" w:rsidRDefault="0093242A" w:rsidP="0093242A">
            <w:pPr>
              <w:pStyle w:val="Heading1"/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</w:pPr>
            <w:r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  <w:t xml:space="preserve">English </w:t>
            </w:r>
          </w:p>
          <w:p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FRENCH(read&amp;write)</w:t>
            </w:r>
          </w:p>
          <w:p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HINDI(read&amp;write)</w:t>
            </w:r>
          </w:p>
          <w:p w:rsidR="0093242A" w:rsidRP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TAMIL</w:t>
            </w:r>
          </w:p>
          <w:p w:rsidR="000334C1" w:rsidRPr="0093242A" w:rsidRDefault="000334C1" w:rsidP="0093242A">
            <w:pPr>
              <w:tabs>
                <w:tab w:val="left" w:pos="1665"/>
              </w:tabs>
              <w:rPr>
                <w:lang w:val="it-IT"/>
              </w:rPr>
            </w:pPr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0334C1" w:rsidRPr="008A171A" w:rsidRDefault="00A64EA6" w:rsidP="00A64EA6">
            <w:pPr>
              <w:pStyle w:val="AboutMe"/>
              <w:rPr>
                <w:lang w:val="it-IT"/>
              </w:rPr>
            </w:pPr>
            <w:r>
              <w:t>I am a student of Computer Science and Engineering who is passionate and aspiring to be a software engineer.</w:t>
            </w: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332ED357E7684C5FBCAE75A5BE96FD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395986" w:rsidP="00BE5968">
            <w:r>
              <w:pict w14:anchorId="524ECF46">
                <v:shape id="Graphic 4" o:sp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A64EA6" w:rsidRDefault="00A64EA6" w:rsidP="00A64EA6">
            <w:pPr>
              <w:pStyle w:val="Contact1"/>
              <w:rPr>
                <w:sz w:val="22"/>
                <w:szCs w:val="22"/>
              </w:rPr>
            </w:pPr>
            <w:r w:rsidRPr="00A64EA6">
              <w:rPr>
                <w:sz w:val="22"/>
                <w:szCs w:val="22"/>
              </w:rPr>
              <w:t>sarofranzika06@gmail.com</w:t>
            </w:r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8E45017" wp14:editId="29E1495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9192F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8248157358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val="en-IN" w:eastAsia="en-IN"/>
              </w:rPr>
              <w:drawing>
                <wp:inline distT="0" distB="0" distL="0" distR="0" wp14:anchorId="42C65C6D" wp14:editId="4ED49DA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LinkedIn:</w:t>
            </w:r>
            <w:r w:rsidR="0093242A" w:rsidRPr="0093242A">
              <w:rPr>
                <w:sz w:val="22"/>
                <w:szCs w:val="22"/>
              </w:rPr>
              <w:t xml:space="preserve"> sarofranzika06@gmail.com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A64EA6" w:rsidP="00BE5968">
            <w:pPr>
              <w:pStyle w:val="Contact2"/>
            </w:pPr>
            <w:r>
              <w:t>Coimbatore, Tamil Nadu, India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DB2257B" wp14:editId="4654B088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C8352D6E654C4E46B605559FA38437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A052ADF" wp14:editId="734A8234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EA297A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KARUNYA INSTITUTE OF TECHNOLOGY AND SCIENCES</w:t>
            </w:r>
          </w:p>
          <w:p w:rsidR="000334C1" w:rsidRDefault="00EA297A" w:rsidP="00453A7B">
            <w:pPr>
              <w:pStyle w:val="Contact1"/>
            </w:pPr>
            <w:r>
              <w:t>B.tech CSE</w:t>
            </w:r>
          </w:p>
          <w:p w:rsidR="000334C1" w:rsidRPr="00791376" w:rsidRDefault="00EA297A" w:rsidP="00EA297A">
            <w:pPr>
              <w:pStyle w:val="Heading6"/>
            </w:pPr>
            <w:r>
              <w:t>2024-28</w:t>
            </w:r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</w:tbl>
    <w:p w:rsidR="00871DB8" w:rsidRDefault="003B4AEF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94441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9C35F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1B60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86" w:rsidRDefault="00395986" w:rsidP="00AA35A8">
      <w:pPr>
        <w:spacing w:line="240" w:lineRule="auto"/>
      </w:pPr>
      <w:r>
        <w:separator/>
      </w:r>
    </w:p>
  </w:endnote>
  <w:endnote w:type="continuationSeparator" w:id="0">
    <w:p w:rsidR="00395986" w:rsidRDefault="0039598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86" w:rsidRDefault="00395986" w:rsidP="00AA35A8">
      <w:pPr>
        <w:spacing w:line="240" w:lineRule="auto"/>
      </w:pPr>
      <w:r>
        <w:separator/>
      </w:r>
    </w:p>
  </w:footnote>
  <w:footnote w:type="continuationSeparator" w:id="0">
    <w:p w:rsidR="00395986" w:rsidRDefault="0039598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A6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95986"/>
    <w:rsid w:val="003977B3"/>
    <w:rsid w:val="003B4AEF"/>
    <w:rsid w:val="00415CF3"/>
    <w:rsid w:val="00453A7B"/>
    <w:rsid w:val="004936B2"/>
    <w:rsid w:val="004A28EA"/>
    <w:rsid w:val="006A1E18"/>
    <w:rsid w:val="006C7F5A"/>
    <w:rsid w:val="00791376"/>
    <w:rsid w:val="00831977"/>
    <w:rsid w:val="00871DB8"/>
    <w:rsid w:val="00887E05"/>
    <w:rsid w:val="008A171A"/>
    <w:rsid w:val="008F180B"/>
    <w:rsid w:val="008F48B9"/>
    <w:rsid w:val="009049BC"/>
    <w:rsid w:val="0093242A"/>
    <w:rsid w:val="009D646A"/>
    <w:rsid w:val="00A633B0"/>
    <w:rsid w:val="00A64EA6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A297A"/>
    <w:rsid w:val="00EB74E8"/>
    <w:rsid w:val="00EC0F79"/>
    <w:rsid w:val="00F30552"/>
    <w:rsid w:val="00F46BDB"/>
    <w:rsid w:val="00FD73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3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54\AppData\Roaming\Microsoft\Templates\Color%20block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4B9EBC42D6474B96A3FB119599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0B2D-AAED-45F1-8FD0-F3F8408E4564}"/>
      </w:docPartPr>
      <w:docPartBody>
        <w:p w:rsidR="001C114A" w:rsidRDefault="008628BE">
          <w:pPr>
            <w:pStyle w:val="9E4B9EBC42D6474B96A3FB11959918C3"/>
          </w:pPr>
          <w:r>
            <w:t>A B O U T  M E</w:t>
          </w:r>
        </w:p>
      </w:docPartBody>
    </w:docPart>
    <w:docPart>
      <w:docPartPr>
        <w:name w:val="048C9651DED8458F9B097897EA76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1896-3F10-4071-9D5D-246B9858CB5C}"/>
      </w:docPartPr>
      <w:docPartBody>
        <w:p w:rsidR="001C114A" w:rsidRDefault="008628BE">
          <w:pPr>
            <w:pStyle w:val="048C9651DED8458F9B097897EA76109F"/>
          </w:pPr>
          <w:r>
            <w:t>Objective</w:t>
          </w:r>
        </w:p>
      </w:docPartBody>
    </w:docPart>
    <w:docPart>
      <w:docPartPr>
        <w:name w:val="BA10130DC9B040A998099BF62985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F9A3-2B6C-4617-85B2-1E1C198F9530}"/>
      </w:docPartPr>
      <w:docPartBody>
        <w:p w:rsidR="001C114A" w:rsidRDefault="008628BE">
          <w:pPr>
            <w:pStyle w:val="BA10130DC9B040A998099BF629854A17"/>
          </w:pPr>
          <w:r>
            <w:t>Experience</w:t>
          </w:r>
        </w:p>
      </w:docPartBody>
    </w:docPart>
    <w:docPart>
      <w:docPartPr>
        <w:name w:val="AB4D22E343F24613A8E394A93C4D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A7C4-DFAC-41E8-A0B9-8E4A78639A51}"/>
      </w:docPartPr>
      <w:docPartBody>
        <w:p w:rsidR="001C114A" w:rsidRDefault="008628BE">
          <w:pPr>
            <w:pStyle w:val="AB4D22E343F24613A8E394A93C4DEB88"/>
          </w:pPr>
          <w:r>
            <w:t>Skills</w:t>
          </w:r>
        </w:p>
      </w:docPartBody>
    </w:docPart>
    <w:docPart>
      <w:docPartPr>
        <w:name w:val="332ED357E7684C5FBCAE75A5BE96F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1944-B2E6-4452-9695-01246BDE2BCB}"/>
      </w:docPartPr>
      <w:docPartBody>
        <w:p w:rsidR="001C114A" w:rsidRDefault="008628BE">
          <w:pPr>
            <w:pStyle w:val="332ED357E7684C5FBCAE75A5BE96FD56"/>
          </w:pPr>
          <w:r>
            <w:t>C O N T A C T</w:t>
          </w:r>
        </w:p>
      </w:docPartBody>
    </w:docPart>
    <w:docPart>
      <w:docPartPr>
        <w:name w:val="C8352D6E654C4E46B605559FA384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B46A-9BC5-47DB-9835-912582C991BA}"/>
      </w:docPartPr>
      <w:docPartBody>
        <w:p w:rsidR="001C114A" w:rsidRDefault="008628BE">
          <w:pPr>
            <w:pStyle w:val="C8352D6E654C4E46B605559FA384372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93"/>
    <w:rsid w:val="001C114A"/>
    <w:rsid w:val="006C2E93"/>
    <w:rsid w:val="008628BE"/>
    <w:rsid w:val="00D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B9EBC42D6474B96A3FB11959918C3">
    <w:name w:val="9E4B9EBC42D6474B96A3FB11959918C3"/>
  </w:style>
  <w:style w:type="paragraph" w:customStyle="1" w:styleId="2EEA79A4EF9B4ED2B2A37E52268CDEF8">
    <w:name w:val="2EEA79A4EF9B4ED2B2A37E52268CDEF8"/>
  </w:style>
  <w:style w:type="paragraph" w:customStyle="1" w:styleId="AB3626814C124B89AB2E253F0A6B8FCF">
    <w:name w:val="AB3626814C124B89AB2E253F0A6B8FCF"/>
  </w:style>
  <w:style w:type="paragraph" w:customStyle="1" w:styleId="048C9651DED8458F9B097897EA76109F">
    <w:name w:val="048C9651DED8458F9B097897EA76109F"/>
  </w:style>
  <w:style w:type="paragraph" w:customStyle="1" w:styleId="D7FB174CEFF3466FA1FA6E1325ED7571">
    <w:name w:val="D7FB174CEFF3466FA1FA6E1325ED7571"/>
  </w:style>
  <w:style w:type="paragraph" w:customStyle="1" w:styleId="BA10130DC9B040A998099BF629854A17">
    <w:name w:val="BA10130DC9B040A998099BF629854A17"/>
  </w:style>
  <w:style w:type="paragraph" w:customStyle="1" w:styleId="09A2F5F7562E4F52A4324A014E9116B5">
    <w:name w:val="09A2F5F7562E4F52A4324A014E9116B5"/>
  </w:style>
  <w:style w:type="paragraph" w:customStyle="1" w:styleId="CDCFB899B7EE4503AE44FF781DCFC7C0">
    <w:name w:val="CDCFB899B7EE4503AE44FF781DCFC7C0"/>
  </w:style>
  <w:style w:type="paragraph" w:customStyle="1" w:styleId="C82906C01DCE4408AD1B71B5A7F70FBE">
    <w:name w:val="C82906C01DCE4408AD1B71B5A7F70FBE"/>
  </w:style>
  <w:style w:type="paragraph" w:customStyle="1" w:styleId="B2D4AC9F75D1473E86F5302FA361B214">
    <w:name w:val="B2D4AC9F75D1473E86F5302FA361B214"/>
  </w:style>
  <w:style w:type="paragraph" w:customStyle="1" w:styleId="4EDE4939ABDF42C185EB0ACC2067D77B">
    <w:name w:val="4EDE4939ABDF42C185EB0ACC2067D77B"/>
  </w:style>
  <w:style w:type="paragraph" w:customStyle="1" w:styleId="550BE9A9F26E444596166F156BBF6CAA">
    <w:name w:val="550BE9A9F26E444596166F156BBF6CAA"/>
  </w:style>
  <w:style w:type="paragraph" w:customStyle="1" w:styleId="8FA9B116F50A4A03A4A516637B883620">
    <w:name w:val="8FA9B116F50A4A03A4A516637B883620"/>
  </w:style>
  <w:style w:type="paragraph" w:customStyle="1" w:styleId="44AC1E23F3E04C54B04F5B7084B44EAD">
    <w:name w:val="44AC1E23F3E04C54B04F5B7084B44EAD"/>
  </w:style>
  <w:style w:type="paragraph" w:customStyle="1" w:styleId="AF95232E58964E1F8309E6A2CF20272A">
    <w:name w:val="AF95232E58964E1F8309E6A2CF20272A"/>
  </w:style>
  <w:style w:type="paragraph" w:customStyle="1" w:styleId="2FB17F3B54524D9CAA558BA5ACECBEAB">
    <w:name w:val="2FB17F3B54524D9CAA558BA5ACECBEAB"/>
  </w:style>
  <w:style w:type="paragraph" w:customStyle="1" w:styleId="404B4179760A4271A1F2627B9ED692B1">
    <w:name w:val="404B4179760A4271A1F2627B9ED692B1"/>
  </w:style>
  <w:style w:type="paragraph" w:customStyle="1" w:styleId="A5227C4ADE104A838557AD64E41BE5C9">
    <w:name w:val="A5227C4ADE104A838557AD64E41BE5C9"/>
  </w:style>
  <w:style w:type="paragraph" w:customStyle="1" w:styleId="AB4D22E343F24613A8E394A93C4DEB88">
    <w:name w:val="AB4D22E343F24613A8E394A93C4DEB88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BBBBEB4952AB4771B836ABEEA1E26256">
    <w:name w:val="BBBBEB4952AB4771B836ABEEA1E26256"/>
  </w:style>
  <w:style w:type="paragraph" w:customStyle="1" w:styleId="332ED357E7684C5FBCAE75A5BE96FD56">
    <w:name w:val="332ED357E7684C5FBCAE75A5BE96FD56"/>
  </w:style>
  <w:style w:type="paragraph" w:customStyle="1" w:styleId="2A40979ABEFB42C88FA62B3C71343F30">
    <w:name w:val="2A40979ABEFB42C88FA62B3C71343F30"/>
  </w:style>
  <w:style w:type="paragraph" w:customStyle="1" w:styleId="D07A15360AEF420CA5E526A933FBB2F5">
    <w:name w:val="D07A15360AEF420CA5E526A933FBB2F5"/>
  </w:style>
  <w:style w:type="paragraph" w:customStyle="1" w:styleId="AA77A4EDF2BE481D9F8ED1AD49A19649">
    <w:name w:val="AA77A4EDF2BE481D9F8ED1AD49A19649"/>
  </w:style>
  <w:style w:type="paragraph" w:customStyle="1" w:styleId="D9AFAB6585E949019580DBF9C8A9EE8B">
    <w:name w:val="D9AFAB6585E949019580DBF9C8A9EE8B"/>
  </w:style>
  <w:style w:type="paragraph" w:customStyle="1" w:styleId="C8352D6E654C4E46B605559FA384372E">
    <w:name w:val="C8352D6E654C4E46B605559FA384372E"/>
  </w:style>
  <w:style w:type="paragraph" w:customStyle="1" w:styleId="9C81B213D03F4C3FBBCB97A10D6258EE">
    <w:name w:val="9C81B213D03F4C3FBBCB97A10D6258EE"/>
  </w:style>
  <w:style w:type="paragraph" w:customStyle="1" w:styleId="C6B1F9BB5C0B49368CBADA9BFAEF08D0">
    <w:name w:val="C6B1F9BB5C0B49368CBADA9BFAEF08D0"/>
  </w:style>
  <w:style w:type="paragraph" w:customStyle="1" w:styleId="0E37A20C26D040BC9AEED0DFFE7ACF52">
    <w:name w:val="0E37A20C26D040BC9AEED0DFFE7ACF52"/>
  </w:style>
  <w:style w:type="paragraph" w:customStyle="1" w:styleId="67F428A78B224CF3A6B7E28F04EC4BFE">
    <w:name w:val="67F428A78B224CF3A6B7E28F04EC4BFE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B1F383916DDC4AAC8D3E510AD2ADEA09">
    <w:name w:val="B1F383916DDC4AAC8D3E510AD2ADEA09"/>
  </w:style>
  <w:style w:type="paragraph" w:customStyle="1" w:styleId="9588611D14D441BC8DB0F188BE7BC89A">
    <w:name w:val="9588611D14D441BC8DB0F188BE7BC89A"/>
  </w:style>
  <w:style w:type="paragraph" w:customStyle="1" w:styleId="370B8BC8998A407AA101516509F2A4DB">
    <w:name w:val="370B8BC8998A407AA101516509F2A4DB"/>
  </w:style>
  <w:style w:type="paragraph" w:customStyle="1" w:styleId="F6B363291A804D4AAE2F0943ACCDBF30">
    <w:name w:val="F6B363291A804D4AAE2F0943ACCDBF30"/>
  </w:style>
  <w:style w:type="paragraph" w:customStyle="1" w:styleId="85689B37DEB04B309D9C83F5C1C31199">
    <w:name w:val="85689B37DEB04B309D9C83F5C1C31199"/>
  </w:style>
  <w:style w:type="paragraph" w:customStyle="1" w:styleId="E49C9C6820234648BDFA538709ACD4EE">
    <w:name w:val="E49C9C6820234648BDFA538709ACD4EE"/>
  </w:style>
  <w:style w:type="paragraph" w:customStyle="1" w:styleId="3ABE7EB40F024CC4BC13D59A991A12F9">
    <w:name w:val="3ABE7EB40F024CC4BC13D59A991A12F9"/>
    <w:rsid w:val="006C2E93"/>
  </w:style>
  <w:style w:type="paragraph" w:customStyle="1" w:styleId="627CC36745C64D33A6C8FB91B9829E87">
    <w:name w:val="627CC36745C64D33A6C8FB91B9829E87"/>
    <w:rsid w:val="006C2E93"/>
  </w:style>
  <w:style w:type="paragraph" w:customStyle="1" w:styleId="C2D511AA864F41518EDBDFEAAFE1A0FB">
    <w:name w:val="C2D511AA864F41518EDBDFEAAFE1A0FB"/>
    <w:rsid w:val="006C2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92D008-954D-4485-88BB-6F32039F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2025-01-11T03:52:00Z</dcterms:created>
  <dcterms:modified xsi:type="dcterms:W3CDTF">2025-01-11T04:38:00Z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